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EC" w14:textId="302D5C78" w:rsidR="00EE157B" w:rsidRDefault="00A21FC6" w:rsidP="008A2EDB">
      <w:pPr>
        <w:pStyle w:val="a5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Record</w:t>
      </w:r>
    </w:p>
    <w:p w14:paraId="57413897" w14:textId="48689FB2" w:rsidR="00A21FC6" w:rsidRDefault="00A21FC6" w:rsidP="00A21FC6">
      <w:pPr>
        <w:pStyle w:val="1"/>
      </w:pPr>
      <w:r w:rsidRPr="00A21FC6">
        <w:t>Common commands</w:t>
      </w:r>
    </w:p>
    <w:p w14:paraId="674DB06B" w14:textId="68863C52" w:rsidR="00A21FC6" w:rsidRDefault="00A21FC6" w:rsidP="00A21FC6">
      <w:pPr>
        <w:pStyle w:val="a3"/>
        <w:ind w:firstLine="480"/>
      </w:pPr>
      <w:r>
        <w:rPr>
          <w:rFonts w:hint="eastAsia"/>
        </w:rPr>
        <w:t>设置用户名</w:t>
      </w:r>
    </w:p>
    <w:p w14:paraId="57227BDB" w14:textId="00C51219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user.name </w:t>
      </w:r>
      <w:r>
        <w:rPr>
          <w:rFonts w:hint="eastAsia"/>
        </w:rPr>
        <w:t>用户名</w:t>
      </w:r>
    </w:p>
    <w:p w14:paraId="235409AC" w14:textId="300EDA85" w:rsidR="00A21FC6" w:rsidRDefault="00A21FC6" w:rsidP="00A21FC6">
      <w:pPr>
        <w:pStyle w:val="a3"/>
        <w:ind w:firstLine="480"/>
      </w:pPr>
      <w:r>
        <w:rPr>
          <w:rFonts w:hint="eastAsia"/>
        </w:rPr>
        <w:t>设置用户签名</w:t>
      </w:r>
    </w:p>
    <w:p w14:paraId="34FBCA39" w14:textId="44E1F1FD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config –global user.email </w:t>
      </w:r>
      <w:r>
        <w:rPr>
          <w:rFonts w:hint="eastAsia"/>
        </w:rPr>
        <w:t>邮箱</w:t>
      </w:r>
    </w:p>
    <w:p w14:paraId="2B0D504D" w14:textId="42FF6A12" w:rsidR="00A21FC6" w:rsidRDefault="00A21FC6" w:rsidP="00A21FC6">
      <w:pPr>
        <w:pStyle w:val="a3"/>
        <w:ind w:firstLine="480"/>
      </w:pPr>
      <w:r>
        <w:rPr>
          <w:rFonts w:hint="eastAsia"/>
        </w:rPr>
        <w:t>初始化本地仓库</w:t>
      </w:r>
    </w:p>
    <w:p w14:paraId="2814B665" w14:textId="5B94FFB1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 xml:space="preserve">it init </w:t>
      </w:r>
    </w:p>
    <w:p w14:paraId="7E220A41" w14:textId="3C2E3F4A" w:rsidR="00A21FC6" w:rsidRDefault="00A21FC6" w:rsidP="00A21FC6">
      <w:pPr>
        <w:pStyle w:val="a3"/>
        <w:ind w:firstLine="480"/>
      </w:pPr>
      <w:r>
        <w:rPr>
          <w:rFonts w:hint="eastAsia"/>
        </w:rPr>
        <w:t>查看本地仓库状态</w:t>
      </w:r>
    </w:p>
    <w:p w14:paraId="553ECE67" w14:textId="39394A90" w:rsidR="00A21FC6" w:rsidRDefault="00A21FC6" w:rsidP="00A21FC6">
      <w:pPr>
        <w:pStyle w:val="a3"/>
        <w:ind w:firstLine="480"/>
      </w:pPr>
      <w:r>
        <w:rPr>
          <w:rFonts w:hint="eastAsia"/>
        </w:rPr>
        <w:t>g</w:t>
      </w:r>
      <w:r>
        <w:t>it status</w:t>
      </w:r>
    </w:p>
    <w:p w14:paraId="65EE541F" w14:textId="1FF91F73" w:rsidR="00A21FC6" w:rsidRDefault="00A21FC6" w:rsidP="00A21FC6">
      <w:pPr>
        <w:pStyle w:val="a3"/>
        <w:ind w:firstLine="480"/>
      </w:pPr>
      <w:r>
        <w:rPr>
          <w:rFonts w:hint="eastAsia"/>
        </w:rPr>
        <w:t>添加文件到暂存区</w:t>
      </w:r>
    </w:p>
    <w:p w14:paraId="333850AD" w14:textId="6FD55F2C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67B10468" w14:textId="23529FE0" w:rsidR="00A21FC6" w:rsidRDefault="00A21FC6" w:rsidP="00A21FC6">
      <w:pPr>
        <w:pStyle w:val="a3"/>
        <w:ind w:firstLine="480"/>
      </w:pPr>
      <w:r>
        <w:rPr>
          <w:rFonts w:hint="eastAsia"/>
        </w:rPr>
        <w:t>提交到本地库</w:t>
      </w:r>
    </w:p>
    <w:p w14:paraId="33CC27FF" w14:textId="6F25A540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 xml:space="preserve"> “</w:t>
      </w:r>
      <w:r>
        <w:rPr>
          <w:rFonts w:hint="eastAsia"/>
        </w:rPr>
        <w:t>日志信息</w:t>
      </w:r>
      <w:r>
        <w:t xml:space="preserve">” </w:t>
      </w:r>
      <w:r>
        <w:rPr>
          <w:rFonts w:hint="eastAsia"/>
        </w:rPr>
        <w:t>文件名</w:t>
      </w:r>
    </w:p>
    <w:p w14:paraId="73D2DB95" w14:textId="0D48C48D" w:rsidR="00A21FC6" w:rsidRDefault="00A21FC6" w:rsidP="00A21FC6">
      <w:pPr>
        <w:pStyle w:val="a3"/>
        <w:ind w:firstLine="480"/>
      </w:pPr>
      <w:r>
        <w:rPr>
          <w:rFonts w:hint="eastAsia"/>
        </w:rPr>
        <w:t>查看历史记录</w:t>
      </w:r>
    </w:p>
    <w:p w14:paraId="12417580" w14:textId="25411F19" w:rsidR="00A21FC6" w:rsidRDefault="00A21FC6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</w:p>
    <w:p w14:paraId="4E52CC30" w14:textId="0C0522E2" w:rsidR="00844945" w:rsidRDefault="00844945" w:rsidP="00A21FC6">
      <w:pPr>
        <w:pStyle w:val="a3"/>
        <w:ind w:firstLine="480"/>
      </w:pPr>
      <w:r>
        <w:rPr>
          <w:rFonts w:hint="eastAsia"/>
        </w:rPr>
        <w:t>查看详细记录</w:t>
      </w:r>
    </w:p>
    <w:p w14:paraId="3C17FC23" w14:textId="268DB274" w:rsidR="00844945" w:rsidRDefault="00844945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DE37040" w14:textId="610801B5" w:rsidR="00A21FC6" w:rsidRDefault="001B5D4D" w:rsidP="00A21FC6">
      <w:pPr>
        <w:pStyle w:val="a3"/>
        <w:ind w:firstLine="480"/>
      </w:pPr>
      <w:r>
        <w:rPr>
          <w:rFonts w:hint="eastAsia"/>
        </w:rPr>
        <w:t>删除暂存区文件</w:t>
      </w:r>
    </w:p>
    <w:p w14:paraId="0B3677F1" w14:textId="21B73F63" w:rsidR="001B5D4D" w:rsidRDefault="001B5D4D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–</w:t>
      </w:r>
      <w:r>
        <w:rPr>
          <w:rFonts w:hint="eastAsia"/>
        </w:rPr>
        <w:t>cached</w:t>
      </w:r>
      <w:r>
        <w:t xml:space="preserve">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文件名</w:t>
      </w:r>
    </w:p>
    <w:p w14:paraId="0E076FE4" w14:textId="2970B525" w:rsidR="001B5D4D" w:rsidRDefault="00984E0E" w:rsidP="00A21FC6">
      <w:pPr>
        <w:pStyle w:val="a3"/>
        <w:ind w:firstLine="480"/>
      </w:pPr>
      <w:r>
        <w:rPr>
          <w:rFonts w:hint="eastAsia"/>
        </w:rPr>
        <w:t>修改主分支名</w:t>
      </w:r>
    </w:p>
    <w:p w14:paraId="63E211E6" w14:textId="0D8E340D" w:rsidR="00984E0E" w:rsidRDefault="00984E0E" w:rsidP="00A21FC6">
      <w:pPr>
        <w:pStyle w:val="a3"/>
        <w:ind w:firstLine="480"/>
      </w:pPr>
      <w:r>
        <w:rPr>
          <w:rFonts w:hint="eastAsia"/>
        </w:rPr>
        <w:t>git</w:t>
      </w:r>
      <w:r>
        <w:t xml:space="preserve"> </w:t>
      </w:r>
      <w:r w:rsidR="00652CAB">
        <w:rPr>
          <w:rFonts w:hint="eastAsia"/>
        </w:rPr>
        <w:t>branch</w:t>
      </w:r>
      <w:r w:rsidR="00652CAB">
        <w:t xml:space="preserve"> -</w:t>
      </w:r>
      <w:r w:rsidR="00652CAB">
        <w:rPr>
          <w:rFonts w:hint="eastAsia"/>
        </w:rPr>
        <w:t>M</w:t>
      </w:r>
      <w:r w:rsidR="00652CAB">
        <w:t xml:space="preserve"> </w:t>
      </w:r>
      <w:r w:rsidR="00652CAB">
        <w:rPr>
          <w:rFonts w:hint="eastAsia"/>
        </w:rPr>
        <w:t>分支名</w:t>
      </w:r>
    </w:p>
    <w:p w14:paraId="236F8E9F" w14:textId="39F2428F" w:rsidR="00780FF5" w:rsidRDefault="00780FF5" w:rsidP="00A21FC6">
      <w:pPr>
        <w:pStyle w:val="a3"/>
        <w:ind w:firstLine="480"/>
      </w:pPr>
      <w:r>
        <w:rPr>
          <w:rFonts w:hint="eastAsia"/>
        </w:rPr>
        <w:t>版本穿梭</w:t>
      </w:r>
    </w:p>
    <w:p w14:paraId="1DF04A1C" w14:textId="109BB54C" w:rsidR="00780FF5" w:rsidRPr="00A21FC6" w:rsidRDefault="00780FF5" w:rsidP="00A21FC6">
      <w:pPr>
        <w:pStyle w:val="a3"/>
        <w:ind w:firstLine="48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版本号</w:t>
      </w:r>
    </w:p>
    <w:sectPr w:rsidR="00780FF5" w:rsidRPr="00A21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B5D4D"/>
    <w:rsid w:val="00652CAB"/>
    <w:rsid w:val="00780FF5"/>
    <w:rsid w:val="00844945"/>
    <w:rsid w:val="008A2EDB"/>
    <w:rsid w:val="00984E0E"/>
    <w:rsid w:val="00A21FC6"/>
    <w:rsid w:val="00A64A0F"/>
    <w:rsid w:val="00EC1478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F2B6"/>
  <w15:chartTrackingRefBased/>
  <w15:docId w15:val="{AAC779D0-1241-450C-9EDB-756A3FBF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标题"/>
    <w:basedOn w:val="a"/>
    <w:next w:val="2"/>
    <w:link w:val="10"/>
    <w:qFormat/>
    <w:rsid w:val="00EC1478"/>
    <w:pPr>
      <w:keepLines/>
      <w:widowControl/>
      <w:autoSpaceDE w:val="0"/>
      <w:autoSpaceDN w:val="0"/>
      <w:outlineLvl w:val="1"/>
    </w:pPr>
    <w:rPr>
      <w:rFonts w:ascii="Calibri" w:eastAsia="微软雅黑" w:hAnsi="Calibri"/>
      <w:b/>
      <w:sz w:val="32"/>
    </w:rPr>
  </w:style>
  <w:style w:type="paragraph" w:customStyle="1" w:styleId="2">
    <w:name w:val="2标题"/>
    <w:basedOn w:val="1"/>
    <w:next w:val="3"/>
    <w:link w:val="20"/>
    <w:qFormat/>
    <w:rsid w:val="008A2EDB"/>
    <w:pPr>
      <w:outlineLvl w:val="2"/>
    </w:pPr>
    <w:rPr>
      <w:sz w:val="28"/>
    </w:rPr>
  </w:style>
  <w:style w:type="character" w:customStyle="1" w:styleId="10">
    <w:name w:val="1标题 字符"/>
    <w:basedOn w:val="a0"/>
    <w:link w:val="1"/>
    <w:rsid w:val="00EC1478"/>
    <w:rPr>
      <w:rFonts w:ascii="Calibri" w:eastAsia="微软雅黑" w:hAnsi="Calibri"/>
      <w:b/>
      <w:sz w:val="32"/>
    </w:rPr>
  </w:style>
  <w:style w:type="paragraph" w:customStyle="1" w:styleId="3">
    <w:name w:val="3标题"/>
    <w:basedOn w:val="2"/>
    <w:next w:val="a3"/>
    <w:link w:val="30"/>
    <w:qFormat/>
    <w:rsid w:val="008A2EDB"/>
    <w:pPr>
      <w:ind w:firstLineChars="200" w:firstLine="200"/>
      <w:outlineLvl w:val="3"/>
    </w:pPr>
    <w:rPr>
      <w:sz w:val="24"/>
    </w:rPr>
  </w:style>
  <w:style w:type="character" w:customStyle="1" w:styleId="20">
    <w:name w:val="2标题 字符"/>
    <w:basedOn w:val="10"/>
    <w:link w:val="2"/>
    <w:rsid w:val="008A2EDB"/>
    <w:rPr>
      <w:rFonts w:ascii="Calibri" w:eastAsia="微软雅黑" w:hAnsi="Calibri"/>
      <w:b/>
      <w:sz w:val="28"/>
    </w:rPr>
  </w:style>
  <w:style w:type="paragraph" w:customStyle="1" w:styleId="a3">
    <w:name w:val="文本"/>
    <w:basedOn w:val="3"/>
    <w:link w:val="a4"/>
    <w:qFormat/>
    <w:rsid w:val="008A2EDB"/>
    <w:pPr>
      <w:keepLines w:val="0"/>
      <w:outlineLvl w:val="9"/>
    </w:pPr>
    <w:rPr>
      <w:b w:val="0"/>
    </w:rPr>
  </w:style>
  <w:style w:type="character" w:customStyle="1" w:styleId="30">
    <w:name w:val="3标题 字符"/>
    <w:basedOn w:val="20"/>
    <w:link w:val="3"/>
    <w:rsid w:val="008A2EDB"/>
    <w:rPr>
      <w:rFonts w:ascii="Calibri" w:eastAsia="微软雅黑" w:hAnsi="Calibri"/>
      <w:b/>
      <w:sz w:val="24"/>
    </w:rPr>
  </w:style>
  <w:style w:type="paragraph" w:customStyle="1" w:styleId="a5">
    <w:name w:val="总标题"/>
    <w:basedOn w:val="a3"/>
    <w:next w:val="1"/>
    <w:link w:val="a6"/>
    <w:qFormat/>
    <w:rsid w:val="00EC1478"/>
    <w:pPr>
      <w:ind w:firstLineChars="0" w:firstLine="0"/>
      <w:jc w:val="center"/>
    </w:pPr>
    <w:rPr>
      <w:b/>
      <w:sz w:val="44"/>
    </w:rPr>
  </w:style>
  <w:style w:type="character" w:customStyle="1" w:styleId="a4">
    <w:name w:val="文本 字符"/>
    <w:basedOn w:val="30"/>
    <w:link w:val="a3"/>
    <w:rsid w:val="008A2EDB"/>
    <w:rPr>
      <w:rFonts w:ascii="Calibri" w:eastAsia="微软雅黑" w:hAnsi="Calibri"/>
      <w:b w:val="0"/>
      <w:sz w:val="24"/>
    </w:rPr>
  </w:style>
  <w:style w:type="character" w:customStyle="1" w:styleId="a6">
    <w:name w:val="总标题 字符"/>
    <w:basedOn w:val="a4"/>
    <w:link w:val="a5"/>
    <w:rsid w:val="00EC1478"/>
    <w:rPr>
      <w:rFonts w:ascii="Calibri" w:eastAsia="微软雅黑" w:hAnsi="Calibri"/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jw\Documents\&#33258;&#23450;&#20041;%20Office%20&#27169;&#26495;\wjw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wjw.dotx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昭 王</cp:lastModifiedBy>
  <cp:revision>7</cp:revision>
  <dcterms:created xsi:type="dcterms:W3CDTF">2023-07-16T07:21:00Z</dcterms:created>
  <dcterms:modified xsi:type="dcterms:W3CDTF">2023-07-16T07:54:00Z</dcterms:modified>
</cp:coreProperties>
</file>